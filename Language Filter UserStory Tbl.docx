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3ACD" w14:paraId="25A010A2" w14:textId="77777777" w:rsidTr="00066114">
        <w:tc>
          <w:tcPr>
            <w:tcW w:w="4675" w:type="dxa"/>
          </w:tcPr>
          <w:p w14:paraId="71072DBA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Use Case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3B72291D" w14:textId="4F5D708C" w:rsidR="00BF3ACD" w:rsidRDefault="0033429E" w:rsidP="00066114">
            <w:r>
              <w:t xml:space="preserve">Language Filter </w:t>
            </w:r>
          </w:p>
        </w:tc>
      </w:tr>
      <w:tr w:rsidR="00BF3ACD" w14:paraId="3FDC7E3A" w14:textId="77777777" w:rsidTr="00066114">
        <w:tc>
          <w:tcPr>
            <w:tcW w:w="4675" w:type="dxa"/>
          </w:tcPr>
          <w:p w14:paraId="08AADB31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ID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1DA78D17" w14:textId="4EB38991" w:rsidR="00BF3ACD" w:rsidRDefault="0033429E" w:rsidP="00066114">
            <w:r>
              <w:t>1</w:t>
            </w:r>
          </w:p>
        </w:tc>
      </w:tr>
      <w:tr w:rsidR="00BF3ACD" w14:paraId="4B07C2B8" w14:textId="77777777" w:rsidTr="00066114">
        <w:tc>
          <w:tcPr>
            <w:tcW w:w="4675" w:type="dxa"/>
          </w:tcPr>
          <w:p w14:paraId="08E34CDE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Scope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1308934E" w14:textId="3C9F0A94" w:rsidR="00BF3ACD" w:rsidRDefault="0033429E" w:rsidP="00066114">
            <w:r>
              <w:t>Filters language deemed undesired within chat.</w:t>
            </w:r>
          </w:p>
        </w:tc>
      </w:tr>
      <w:tr w:rsidR="00BF3ACD" w14:paraId="6904DBC3" w14:textId="77777777" w:rsidTr="00066114">
        <w:tc>
          <w:tcPr>
            <w:tcW w:w="4675" w:type="dxa"/>
          </w:tcPr>
          <w:p w14:paraId="03C5ED35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Priority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5B29ADFE" w14:textId="264A6050" w:rsidR="00BF3ACD" w:rsidRDefault="00C2625C" w:rsidP="00066114">
            <w:r>
              <w:t>2</w:t>
            </w:r>
          </w:p>
        </w:tc>
      </w:tr>
      <w:tr w:rsidR="00BF3ACD" w14:paraId="05ADC5E1" w14:textId="77777777" w:rsidTr="00066114">
        <w:tc>
          <w:tcPr>
            <w:tcW w:w="4675" w:type="dxa"/>
          </w:tcPr>
          <w:p w14:paraId="7A6FB6A8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Summary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2ABF3DAC" w14:textId="2F802FA8" w:rsidR="00BF3ACD" w:rsidRDefault="00C2625C" w:rsidP="00066114">
            <w:r>
              <w:t>Recognizes unwanted language that is set by the moderator. It removes the language and logs each instance.</w:t>
            </w:r>
          </w:p>
        </w:tc>
      </w:tr>
      <w:tr w:rsidR="00BF3ACD" w14:paraId="738D98F7" w14:textId="77777777" w:rsidTr="00066114">
        <w:tc>
          <w:tcPr>
            <w:tcW w:w="4675" w:type="dxa"/>
          </w:tcPr>
          <w:p w14:paraId="768D0CC5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Primary Actor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1C2FDF13" w14:textId="12721BC7" w:rsidR="00BF3ACD" w:rsidRDefault="00C2625C" w:rsidP="00066114">
            <w:r>
              <w:t>Bot</w:t>
            </w:r>
          </w:p>
        </w:tc>
      </w:tr>
      <w:tr w:rsidR="00BF3ACD" w14:paraId="0F0FEA74" w14:textId="77777777" w:rsidTr="00066114">
        <w:tc>
          <w:tcPr>
            <w:tcW w:w="4675" w:type="dxa"/>
          </w:tcPr>
          <w:p w14:paraId="1A323D5C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Supporting Actor(s)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1468AF0B" w14:textId="7565BE44" w:rsidR="00BF3ACD" w:rsidRDefault="00C2625C" w:rsidP="00066114">
            <w:r>
              <w:t>Moderator</w:t>
            </w:r>
            <w:r w:rsidR="00872114">
              <w:t>(s)</w:t>
            </w:r>
          </w:p>
        </w:tc>
      </w:tr>
      <w:tr w:rsidR="00BF3ACD" w14:paraId="4CE9EC7D" w14:textId="77777777" w:rsidTr="00066114">
        <w:tc>
          <w:tcPr>
            <w:tcW w:w="4675" w:type="dxa"/>
          </w:tcPr>
          <w:p w14:paraId="70A2131E" w14:textId="77777777" w:rsidR="00BF3ACD" w:rsidRPr="00066114" w:rsidRDefault="00BF3ACD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Stakeholders</w:t>
            </w:r>
            <w:r w:rsidR="00066114" w:rsidRPr="0006611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5" w:type="dxa"/>
          </w:tcPr>
          <w:p w14:paraId="14C461D5" w14:textId="477A833B" w:rsidR="00BF3ACD" w:rsidRDefault="00872114" w:rsidP="00066114">
            <w:r>
              <w:t>Server</w:t>
            </w:r>
            <w:r w:rsidR="00846802">
              <w:t xml:space="preserve"> O</w:t>
            </w:r>
            <w:r>
              <w:t>wner</w:t>
            </w:r>
          </w:p>
        </w:tc>
      </w:tr>
      <w:tr w:rsidR="00BF3ACD" w14:paraId="1385FCF7" w14:textId="77777777" w:rsidTr="00066114">
        <w:tc>
          <w:tcPr>
            <w:tcW w:w="4675" w:type="dxa"/>
          </w:tcPr>
          <w:p w14:paraId="79D167E4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Precondition:</w:t>
            </w:r>
          </w:p>
        </w:tc>
        <w:tc>
          <w:tcPr>
            <w:tcW w:w="4675" w:type="dxa"/>
          </w:tcPr>
          <w:p w14:paraId="718B9953" w14:textId="30AF9B28" w:rsidR="00BF3ACD" w:rsidRDefault="00846802" w:rsidP="00066114">
            <w:r>
              <w:t>User must be a member of the server</w:t>
            </w:r>
          </w:p>
        </w:tc>
      </w:tr>
      <w:tr w:rsidR="00BF3ACD" w14:paraId="16DEC190" w14:textId="77777777" w:rsidTr="00066114">
        <w:tc>
          <w:tcPr>
            <w:tcW w:w="4675" w:type="dxa"/>
          </w:tcPr>
          <w:p w14:paraId="1646544B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Trigger:</w:t>
            </w:r>
          </w:p>
        </w:tc>
        <w:tc>
          <w:tcPr>
            <w:tcW w:w="4675" w:type="dxa"/>
          </w:tcPr>
          <w:p w14:paraId="231C7C71" w14:textId="7C6858E3" w:rsidR="00BF3ACD" w:rsidRDefault="00846802" w:rsidP="00846802">
            <w:r>
              <w:t>A message is sent by a user</w:t>
            </w:r>
          </w:p>
        </w:tc>
      </w:tr>
      <w:tr w:rsidR="00BF3ACD" w14:paraId="33DCAFD1" w14:textId="77777777" w:rsidTr="00066114">
        <w:tc>
          <w:tcPr>
            <w:tcW w:w="4675" w:type="dxa"/>
          </w:tcPr>
          <w:p w14:paraId="7AB461DD" w14:textId="77777777" w:rsidR="00BF3ACD" w:rsidRPr="00066114" w:rsidRDefault="00066114" w:rsidP="00066114">
            <w:pPr>
              <w:tabs>
                <w:tab w:val="left" w:pos="429"/>
              </w:tabs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Normal Flow:</w:t>
            </w:r>
          </w:p>
        </w:tc>
        <w:tc>
          <w:tcPr>
            <w:tcW w:w="4675" w:type="dxa"/>
          </w:tcPr>
          <w:p w14:paraId="31F61708" w14:textId="7F621C00" w:rsidR="00BF3ACD" w:rsidRDefault="00846802" w:rsidP="00846802">
            <w:pPr>
              <w:pStyle w:val="ListParagraph"/>
              <w:numPr>
                <w:ilvl w:val="0"/>
                <w:numId w:val="2"/>
              </w:numPr>
            </w:pPr>
            <w:r>
              <w:t>Message is received with</w:t>
            </w:r>
            <w:r w:rsidR="003D1E50">
              <w:t>in</w:t>
            </w:r>
            <w:r>
              <w:t xml:space="preserve"> chat.</w:t>
            </w:r>
          </w:p>
          <w:p w14:paraId="448DC7BC" w14:textId="77777777" w:rsidR="00846802" w:rsidRDefault="00846802" w:rsidP="00846802">
            <w:pPr>
              <w:pStyle w:val="ListParagraph"/>
              <w:numPr>
                <w:ilvl w:val="0"/>
                <w:numId w:val="2"/>
              </w:numPr>
            </w:pPr>
            <w:r>
              <w:t>Bot scans message for undesired language.</w:t>
            </w:r>
          </w:p>
          <w:p w14:paraId="4BD56560" w14:textId="4995825D" w:rsidR="00846802" w:rsidRDefault="00846802" w:rsidP="00846802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="00FC0DBC">
              <w:t xml:space="preserve">language is </w:t>
            </w:r>
            <w:r>
              <w:t>detected</w:t>
            </w:r>
            <w:r w:rsidR="00FC0DBC">
              <w:t xml:space="preserve"> bot deletes the message.</w:t>
            </w:r>
          </w:p>
          <w:p w14:paraId="69371B6C" w14:textId="17AC1E35" w:rsidR="00FC0DBC" w:rsidRDefault="00FC0DBC" w:rsidP="00846802">
            <w:pPr>
              <w:pStyle w:val="ListParagraph"/>
              <w:numPr>
                <w:ilvl w:val="0"/>
                <w:numId w:val="2"/>
              </w:numPr>
            </w:pPr>
            <w:r>
              <w:t>Bot logs information about instance such as the user that sent the message.</w:t>
            </w:r>
          </w:p>
          <w:p w14:paraId="751B5018" w14:textId="5E5641AD" w:rsidR="00FC0DBC" w:rsidRDefault="00FD592F" w:rsidP="00846802">
            <w:pPr>
              <w:pStyle w:val="ListParagraph"/>
              <w:numPr>
                <w:ilvl w:val="0"/>
                <w:numId w:val="2"/>
              </w:numPr>
            </w:pPr>
            <w:r>
              <w:t>Bot notifies the user that their language went against the server guidelines.</w:t>
            </w:r>
          </w:p>
        </w:tc>
      </w:tr>
      <w:tr w:rsidR="00BF3ACD" w14:paraId="5C169868" w14:textId="77777777" w:rsidTr="00066114">
        <w:tc>
          <w:tcPr>
            <w:tcW w:w="4675" w:type="dxa"/>
          </w:tcPr>
          <w:p w14:paraId="580AE185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Alternate Flows:</w:t>
            </w:r>
          </w:p>
        </w:tc>
        <w:tc>
          <w:tcPr>
            <w:tcW w:w="4675" w:type="dxa"/>
          </w:tcPr>
          <w:p w14:paraId="0EB11471" w14:textId="79A6C212" w:rsidR="00BF3ACD" w:rsidRDefault="00FD592F" w:rsidP="00066114">
            <w:r>
              <w:t>2a. Bot does not detect undesired language.</w:t>
            </w:r>
          </w:p>
          <w:p w14:paraId="347A8A40" w14:textId="254CF9A7" w:rsidR="00FD592F" w:rsidRDefault="00FD592F" w:rsidP="00066114">
            <w:r>
              <w:t>3a. Ceases operation until another messages appears.</w:t>
            </w:r>
          </w:p>
        </w:tc>
      </w:tr>
      <w:tr w:rsidR="00BF3ACD" w14:paraId="7FA75171" w14:textId="77777777" w:rsidTr="00066114">
        <w:tc>
          <w:tcPr>
            <w:tcW w:w="4675" w:type="dxa"/>
          </w:tcPr>
          <w:p w14:paraId="69E1C1D8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Post-Conditions:</w:t>
            </w:r>
          </w:p>
        </w:tc>
        <w:tc>
          <w:tcPr>
            <w:tcW w:w="4675" w:type="dxa"/>
          </w:tcPr>
          <w:p w14:paraId="5702EF46" w14:textId="77777777" w:rsidR="00BF3ACD" w:rsidRDefault="00B43C10" w:rsidP="00066114">
            <w:r>
              <w:t>Message containing unwanted language is deleted.</w:t>
            </w:r>
          </w:p>
          <w:p w14:paraId="14D6632C" w14:textId="126A2B59" w:rsidR="00B43C10" w:rsidRDefault="00B43C10" w:rsidP="00066114">
            <w:r>
              <w:t xml:space="preserve">If </w:t>
            </w:r>
            <w:proofErr w:type="gramStart"/>
            <w:r>
              <w:t>not</w:t>
            </w:r>
            <w:proofErr w:type="gramEnd"/>
            <w:r>
              <w:t xml:space="preserve"> undesired language is found, no action is taken.</w:t>
            </w:r>
          </w:p>
        </w:tc>
      </w:tr>
      <w:tr w:rsidR="00BF3ACD" w14:paraId="40AC84A9" w14:textId="77777777" w:rsidTr="00066114">
        <w:tc>
          <w:tcPr>
            <w:tcW w:w="4675" w:type="dxa"/>
          </w:tcPr>
          <w:p w14:paraId="6B074CD5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Source:</w:t>
            </w:r>
          </w:p>
        </w:tc>
        <w:tc>
          <w:tcPr>
            <w:tcW w:w="4675" w:type="dxa"/>
          </w:tcPr>
          <w:p w14:paraId="121B698A" w14:textId="26F8EDD3" w:rsidR="00BF3ACD" w:rsidRDefault="00B43C10" w:rsidP="00066114">
            <w:r>
              <w:t>User Stories</w:t>
            </w:r>
          </w:p>
        </w:tc>
      </w:tr>
      <w:tr w:rsidR="00BF3ACD" w14:paraId="4F899760" w14:textId="77777777" w:rsidTr="00066114">
        <w:tc>
          <w:tcPr>
            <w:tcW w:w="4675" w:type="dxa"/>
          </w:tcPr>
          <w:p w14:paraId="356A23B5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Author:</w:t>
            </w:r>
          </w:p>
        </w:tc>
        <w:tc>
          <w:tcPr>
            <w:tcW w:w="4675" w:type="dxa"/>
          </w:tcPr>
          <w:p w14:paraId="43E8A833" w14:textId="456ECC9C" w:rsidR="00BF3ACD" w:rsidRDefault="00B43C10" w:rsidP="00066114">
            <w:r>
              <w:t>Joel Hinds</w:t>
            </w:r>
          </w:p>
        </w:tc>
      </w:tr>
      <w:tr w:rsidR="00BF3ACD" w14:paraId="68FB6976" w14:textId="77777777" w:rsidTr="00066114">
        <w:tc>
          <w:tcPr>
            <w:tcW w:w="4675" w:type="dxa"/>
          </w:tcPr>
          <w:p w14:paraId="6C811876" w14:textId="77777777" w:rsidR="00BF3ACD" w:rsidRPr="00066114" w:rsidRDefault="00066114" w:rsidP="00066114">
            <w:pPr>
              <w:rPr>
                <w:rFonts w:asciiTheme="majorBidi" w:hAnsiTheme="majorBidi" w:cstheme="majorBidi"/>
              </w:rPr>
            </w:pPr>
            <w:r w:rsidRPr="00066114">
              <w:rPr>
                <w:rFonts w:asciiTheme="majorBidi" w:hAnsiTheme="majorBidi" w:cstheme="majorBidi"/>
              </w:rPr>
              <w:t>Revision &amp; Date:</w:t>
            </w:r>
          </w:p>
        </w:tc>
        <w:tc>
          <w:tcPr>
            <w:tcW w:w="4675" w:type="dxa"/>
          </w:tcPr>
          <w:p w14:paraId="2F9457DC" w14:textId="3136E094" w:rsidR="00BF3ACD" w:rsidRDefault="00B43C10" w:rsidP="00066114">
            <w:r>
              <w:t>10/7/2023</w:t>
            </w:r>
          </w:p>
        </w:tc>
      </w:tr>
    </w:tbl>
    <w:p w14:paraId="1009CC35" w14:textId="77777777" w:rsidR="0077293E" w:rsidRDefault="0077293E"/>
    <w:sectPr w:rsidR="0077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73E"/>
    <w:multiLevelType w:val="hybridMultilevel"/>
    <w:tmpl w:val="F48A1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4153"/>
    <w:multiLevelType w:val="hybridMultilevel"/>
    <w:tmpl w:val="63F6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627">
    <w:abstractNumId w:val="1"/>
  </w:num>
  <w:num w:numId="2" w16cid:durableId="117507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9E"/>
    <w:rsid w:val="00066114"/>
    <w:rsid w:val="00157C3D"/>
    <w:rsid w:val="0033429E"/>
    <w:rsid w:val="003D1E50"/>
    <w:rsid w:val="006A0B51"/>
    <w:rsid w:val="007663A0"/>
    <w:rsid w:val="0077293E"/>
    <w:rsid w:val="00846802"/>
    <w:rsid w:val="00872114"/>
    <w:rsid w:val="00B43C10"/>
    <w:rsid w:val="00BF3ACD"/>
    <w:rsid w:val="00C2625C"/>
    <w:rsid w:val="00FC0DBC"/>
    <w:rsid w:val="00FD592F"/>
    <w:rsid w:val="00F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9EA7E"/>
  <w15:chartTrackingRefBased/>
  <w15:docId w15:val="{CB03F1A6-180F-084C-9088-0A7924AB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A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james/Library/Group%20Containers/UBF8T346G9.Office/User%20Content.localized/Templates.localized/User%20Story%20Template(49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Story Template(490).dotx</Template>
  <TotalTime>2454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Joel Hinds-James</cp:lastModifiedBy>
  <cp:revision>2</cp:revision>
  <dcterms:created xsi:type="dcterms:W3CDTF">2023-10-02T16:28:00Z</dcterms:created>
  <dcterms:modified xsi:type="dcterms:W3CDTF">2023-10-09T06:07:00Z</dcterms:modified>
</cp:coreProperties>
</file>