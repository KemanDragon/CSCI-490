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ACD" w14:paraId="3048543D" w14:textId="77777777" w:rsidTr="00066114">
        <w:tc>
          <w:tcPr>
            <w:tcW w:w="4675" w:type="dxa"/>
          </w:tcPr>
          <w:p w14:paraId="17F57223" w14:textId="0476414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 xml:space="preserve">Use </w:t>
            </w:r>
            <w:r w:rsidR="00FA6060">
              <w:rPr>
                <w:rFonts w:asciiTheme="majorBidi" w:hAnsiTheme="majorBidi" w:cstheme="majorBidi"/>
              </w:rPr>
              <w:t>Story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3E286F73" w14:textId="6B9E0C5B" w:rsidR="00BF3ACD" w:rsidRDefault="00FA6060" w:rsidP="00FA6060">
            <w:pPr>
              <w:tabs>
                <w:tab w:val="left" w:pos="420"/>
              </w:tabs>
            </w:pPr>
            <w:r>
              <w:t>Manual Mute Time-Outs</w:t>
            </w:r>
          </w:p>
        </w:tc>
      </w:tr>
      <w:tr w:rsidR="00BF3ACD" w14:paraId="7A777F88" w14:textId="77777777" w:rsidTr="00066114">
        <w:tc>
          <w:tcPr>
            <w:tcW w:w="4675" w:type="dxa"/>
          </w:tcPr>
          <w:p w14:paraId="61D46A3F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ID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2CFCD4AB" w14:textId="294CE87C" w:rsidR="00BF3ACD" w:rsidRDefault="00FA6060" w:rsidP="00066114">
            <w:r>
              <w:t>7</w:t>
            </w:r>
          </w:p>
        </w:tc>
      </w:tr>
      <w:tr w:rsidR="00BF3ACD" w14:paraId="33F25589" w14:textId="77777777" w:rsidTr="00066114">
        <w:tc>
          <w:tcPr>
            <w:tcW w:w="4675" w:type="dxa"/>
          </w:tcPr>
          <w:p w14:paraId="55647552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Scope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09F5C0CE" w14:textId="1A423EDD" w:rsidR="00BF3ACD" w:rsidRDefault="00FA4910" w:rsidP="00066114">
            <w:r>
              <w:t>Manual mutes undone by bot.</w:t>
            </w:r>
          </w:p>
        </w:tc>
      </w:tr>
      <w:tr w:rsidR="00BF3ACD" w14:paraId="4FF8CFE2" w14:textId="77777777" w:rsidTr="00066114">
        <w:tc>
          <w:tcPr>
            <w:tcW w:w="4675" w:type="dxa"/>
          </w:tcPr>
          <w:p w14:paraId="72C8332C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Priority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056006FD" w14:textId="7A726DC9" w:rsidR="00BF3ACD" w:rsidRDefault="00FA4910" w:rsidP="00066114">
            <w:r>
              <w:t>2</w:t>
            </w:r>
          </w:p>
        </w:tc>
      </w:tr>
      <w:tr w:rsidR="00BF3ACD" w14:paraId="516A58B3" w14:textId="77777777" w:rsidTr="00066114">
        <w:tc>
          <w:tcPr>
            <w:tcW w:w="4675" w:type="dxa"/>
          </w:tcPr>
          <w:p w14:paraId="174BDEE1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Summary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54B2260B" w14:textId="34379492" w:rsidR="00BF3ACD" w:rsidRDefault="00FA4910" w:rsidP="00066114">
            <w:r>
              <w:t xml:space="preserve">When a moderator manually mutes a user, the bot will automatically unmute that user after a certain </w:t>
            </w:r>
            <w:r w:rsidR="00643B97">
              <w:t>duration</w:t>
            </w:r>
            <w:r>
              <w:t xml:space="preserve"> of time.</w:t>
            </w:r>
          </w:p>
        </w:tc>
      </w:tr>
      <w:tr w:rsidR="00BF3ACD" w14:paraId="07AB5E2F" w14:textId="77777777" w:rsidTr="00066114">
        <w:tc>
          <w:tcPr>
            <w:tcW w:w="4675" w:type="dxa"/>
          </w:tcPr>
          <w:p w14:paraId="77D9A9A9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Primary Actor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744EA20A" w14:textId="0B4C2160" w:rsidR="00BF3ACD" w:rsidRDefault="00FA4910" w:rsidP="00066114">
            <w:r>
              <w:t>Bot</w:t>
            </w:r>
          </w:p>
        </w:tc>
      </w:tr>
      <w:tr w:rsidR="00BF3ACD" w14:paraId="1BA7C26F" w14:textId="77777777" w:rsidTr="00066114">
        <w:tc>
          <w:tcPr>
            <w:tcW w:w="4675" w:type="dxa"/>
          </w:tcPr>
          <w:p w14:paraId="5448F0FD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Supporting Actor(s)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0D51F16E" w14:textId="3734E366" w:rsidR="00BF3ACD" w:rsidRDefault="00FA4910" w:rsidP="00066114">
            <w:r>
              <w:t>Moderator</w:t>
            </w:r>
          </w:p>
        </w:tc>
      </w:tr>
      <w:tr w:rsidR="00BF3ACD" w14:paraId="03D47A03" w14:textId="77777777" w:rsidTr="00FA4910">
        <w:trPr>
          <w:trHeight w:val="162"/>
        </w:trPr>
        <w:tc>
          <w:tcPr>
            <w:tcW w:w="4675" w:type="dxa"/>
          </w:tcPr>
          <w:p w14:paraId="0DDADC04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Stakeholders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20374811" w14:textId="24978282" w:rsidR="00BF3ACD" w:rsidRDefault="00FA4910" w:rsidP="00066114">
            <w:r>
              <w:t>Server Owner</w:t>
            </w:r>
          </w:p>
        </w:tc>
      </w:tr>
      <w:tr w:rsidR="00BF3ACD" w14:paraId="2BD1B66B" w14:textId="77777777" w:rsidTr="00066114">
        <w:tc>
          <w:tcPr>
            <w:tcW w:w="4675" w:type="dxa"/>
          </w:tcPr>
          <w:p w14:paraId="04125936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Precondition:</w:t>
            </w:r>
          </w:p>
        </w:tc>
        <w:tc>
          <w:tcPr>
            <w:tcW w:w="4675" w:type="dxa"/>
          </w:tcPr>
          <w:p w14:paraId="16162DFB" w14:textId="77777777" w:rsidR="00BF3ACD" w:rsidRDefault="00FA4910" w:rsidP="00066114">
            <w:r>
              <w:t>User must be a member of the server.</w:t>
            </w:r>
          </w:p>
          <w:p w14:paraId="4EF51920" w14:textId="2BB9F7E2" w:rsidR="00FA4910" w:rsidRDefault="00FA4910" w:rsidP="00066114">
            <w:r>
              <w:t>User must be manually muted by moderator.</w:t>
            </w:r>
          </w:p>
        </w:tc>
      </w:tr>
      <w:tr w:rsidR="00BF3ACD" w14:paraId="1CEEECFA" w14:textId="77777777" w:rsidTr="00066114">
        <w:tc>
          <w:tcPr>
            <w:tcW w:w="4675" w:type="dxa"/>
          </w:tcPr>
          <w:p w14:paraId="274FFFE3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Trigger:</w:t>
            </w:r>
          </w:p>
        </w:tc>
        <w:tc>
          <w:tcPr>
            <w:tcW w:w="4675" w:type="dxa"/>
          </w:tcPr>
          <w:p w14:paraId="43187936" w14:textId="00A21AF8" w:rsidR="00BF3ACD" w:rsidRDefault="00FA4910" w:rsidP="00066114">
            <w:r>
              <w:t xml:space="preserve">When moderator mutes any user with a specified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</w:tr>
      <w:tr w:rsidR="00BF3ACD" w14:paraId="18416587" w14:textId="77777777" w:rsidTr="00066114">
        <w:tc>
          <w:tcPr>
            <w:tcW w:w="4675" w:type="dxa"/>
          </w:tcPr>
          <w:p w14:paraId="1505FCED" w14:textId="77777777" w:rsidR="00BF3ACD" w:rsidRPr="00066114" w:rsidRDefault="00066114" w:rsidP="00066114">
            <w:pPr>
              <w:tabs>
                <w:tab w:val="left" w:pos="429"/>
              </w:tabs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Normal Flow:</w:t>
            </w:r>
          </w:p>
        </w:tc>
        <w:tc>
          <w:tcPr>
            <w:tcW w:w="4675" w:type="dxa"/>
          </w:tcPr>
          <w:p w14:paraId="3A8763C5" w14:textId="77777777" w:rsidR="00BF3ACD" w:rsidRDefault="00643B97" w:rsidP="00643B97">
            <w:pPr>
              <w:pStyle w:val="ListParagraph"/>
              <w:numPr>
                <w:ilvl w:val="0"/>
                <w:numId w:val="1"/>
              </w:numPr>
            </w:pPr>
            <w:r>
              <w:t>Moderator mutes user.</w:t>
            </w:r>
          </w:p>
          <w:p w14:paraId="21C4DC3A" w14:textId="421D70C4" w:rsidR="00643B97" w:rsidRDefault="00643B97" w:rsidP="00643B97">
            <w:pPr>
              <w:pStyle w:val="ListParagraph"/>
              <w:numPr>
                <w:ilvl w:val="0"/>
                <w:numId w:val="1"/>
              </w:numPr>
            </w:pPr>
            <w:r>
              <w:t>Moderator is prompted for duration of mute.</w:t>
            </w:r>
          </w:p>
        </w:tc>
      </w:tr>
      <w:tr w:rsidR="00BF3ACD" w14:paraId="2313D12B" w14:textId="77777777" w:rsidTr="00066114">
        <w:tc>
          <w:tcPr>
            <w:tcW w:w="4675" w:type="dxa"/>
          </w:tcPr>
          <w:p w14:paraId="6C7AF450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Alternate Flows:</w:t>
            </w:r>
          </w:p>
        </w:tc>
        <w:tc>
          <w:tcPr>
            <w:tcW w:w="4675" w:type="dxa"/>
          </w:tcPr>
          <w:p w14:paraId="43FB846B" w14:textId="77777777" w:rsidR="00BF3ACD" w:rsidRDefault="00BF3ACD" w:rsidP="00066114"/>
        </w:tc>
      </w:tr>
      <w:tr w:rsidR="00BF3ACD" w14:paraId="11416E27" w14:textId="77777777" w:rsidTr="00066114">
        <w:tc>
          <w:tcPr>
            <w:tcW w:w="4675" w:type="dxa"/>
          </w:tcPr>
          <w:p w14:paraId="4A4C1F5C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4675" w:type="dxa"/>
          </w:tcPr>
          <w:p w14:paraId="655BE3DC" w14:textId="4A1B36AA" w:rsidR="00BF3ACD" w:rsidRDefault="00643B97" w:rsidP="00066114">
            <w:r>
              <w:t>User will be unmuted after specified duration of time.</w:t>
            </w:r>
          </w:p>
        </w:tc>
      </w:tr>
      <w:tr w:rsidR="00BF3ACD" w14:paraId="0113205E" w14:textId="77777777" w:rsidTr="00066114">
        <w:tc>
          <w:tcPr>
            <w:tcW w:w="4675" w:type="dxa"/>
          </w:tcPr>
          <w:p w14:paraId="284AF807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Source:</w:t>
            </w:r>
          </w:p>
        </w:tc>
        <w:tc>
          <w:tcPr>
            <w:tcW w:w="4675" w:type="dxa"/>
          </w:tcPr>
          <w:p w14:paraId="5F19EFD8" w14:textId="55F95A02" w:rsidR="00BF3ACD" w:rsidRDefault="00643B97" w:rsidP="00066114">
            <w:r>
              <w:t>User Stories</w:t>
            </w:r>
          </w:p>
        </w:tc>
      </w:tr>
      <w:tr w:rsidR="00BF3ACD" w14:paraId="61434095" w14:textId="77777777" w:rsidTr="00066114">
        <w:tc>
          <w:tcPr>
            <w:tcW w:w="4675" w:type="dxa"/>
          </w:tcPr>
          <w:p w14:paraId="55CD6308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Author:</w:t>
            </w:r>
          </w:p>
        </w:tc>
        <w:tc>
          <w:tcPr>
            <w:tcW w:w="4675" w:type="dxa"/>
          </w:tcPr>
          <w:p w14:paraId="435CFC2E" w14:textId="13492478" w:rsidR="00BF3ACD" w:rsidRDefault="00643B97" w:rsidP="00066114">
            <w:r>
              <w:t>Joel Hinds-James</w:t>
            </w:r>
          </w:p>
        </w:tc>
      </w:tr>
      <w:tr w:rsidR="00BF3ACD" w14:paraId="264D2D63" w14:textId="77777777" w:rsidTr="00066114">
        <w:tc>
          <w:tcPr>
            <w:tcW w:w="4675" w:type="dxa"/>
          </w:tcPr>
          <w:p w14:paraId="6C118618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Revision &amp; Date:</w:t>
            </w:r>
          </w:p>
        </w:tc>
        <w:tc>
          <w:tcPr>
            <w:tcW w:w="4675" w:type="dxa"/>
          </w:tcPr>
          <w:p w14:paraId="77522B1F" w14:textId="5683B8CF" w:rsidR="00BF3ACD" w:rsidRDefault="00643B97" w:rsidP="00066114">
            <w:r>
              <w:t>10/7/2023</w:t>
            </w:r>
          </w:p>
        </w:tc>
      </w:tr>
    </w:tbl>
    <w:p w14:paraId="79D302CE" w14:textId="77777777" w:rsidR="0077293E" w:rsidRDefault="0077293E"/>
    <w:sectPr w:rsidR="0077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171B"/>
    <w:multiLevelType w:val="hybridMultilevel"/>
    <w:tmpl w:val="CDFC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60"/>
    <w:rsid w:val="00066114"/>
    <w:rsid w:val="00157C3D"/>
    <w:rsid w:val="00643B97"/>
    <w:rsid w:val="006A0B51"/>
    <w:rsid w:val="007663A0"/>
    <w:rsid w:val="0077293E"/>
    <w:rsid w:val="00BF3ACD"/>
    <w:rsid w:val="00FA4910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755C"/>
  <w15:chartTrackingRefBased/>
  <w15:docId w15:val="{B10DB291-084A-6A45-9978-D9CA0D0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A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james/Library/Group%20Containers/UBF8T346G9.Office/User%20Content.localized/Templates.localized/User%20Story%20Template(49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Story Template(490).dotx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Hinds-James</cp:lastModifiedBy>
  <cp:revision>1</cp:revision>
  <dcterms:created xsi:type="dcterms:W3CDTF">2023-10-08T03:46:00Z</dcterms:created>
  <dcterms:modified xsi:type="dcterms:W3CDTF">2023-10-08T04:00:00Z</dcterms:modified>
</cp:coreProperties>
</file>