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3ACD" w14:paraId="4932A6F1" w14:textId="77777777" w:rsidTr="00066114">
        <w:tc>
          <w:tcPr>
            <w:tcW w:w="4675" w:type="dxa"/>
          </w:tcPr>
          <w:p w14:paraId="29CA6AA1" w14:textId="629AF5CD" w:rsidR="00BF3ACD" w:rsidRPr="00066114" w:rsidRDefault="00BF3ACD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Us</w:t>
            </w:r>
            <w:r w:rsidR="00EF5528">
              <w:rPr>
                <w:rFonts w:asciiTheme="majorBidi" w:hAnsiTheme="majorBidi" w:cstheme="majorBidi"/>
              </w:rPr>
              <w:t>er Story</w:t>
            </w:r>
            <w:r w:rsidR="00066114" w:rsidRPr="00066114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675" w:type="dxa"/>
          </w:tcPr>
          <w:p w14:paraId="55697176" w14:textId="1789FEAC" w:rsidR="00BF3ACD" w:rsidRDefault="00EF5528" w:rsidP="00066114">
            <w:r>
              <w:t>Automated User Mute</w:t>
            </w:r>
          </w:p>
        </w:tc>
      </w:tr>
      <w:tr w:rsidR="00BF3ACD" w14:paraId="1FDE9EC6" w14:textId="77777777" w:rsidTr="00066114">
        <w:tc>
          <w:tcPr>
            <w:tcW w:w="4675" w:type="dxa"/>
          </w:tcPr>
          <w:p w14:paraId="373B34AF" w14:textId="77777777" w:rsidR="00BF3ACD" w:rsidRPr="00066114" w:rsidRDefault="00BF3ACD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ID</w:t>
            </w:r>
            <w:r w:rsidR="00066114" w:rsidRPr="00066114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675" w:type="dxa"/>
          </w:tcPr>
          <w:p w14:paraId="7560DBD6" w14:textId="28BC84BC" w:rsidR="00BF3ACD" w:rsidRDefault="00EF5528" w:rsidP="00066114">
            <w:r>
              <w:t>4</w:t>
            </w:r>
          </w:p>
        </w:tc>
      </w:tr>
      <w:tr w:rsidR="00BF3ACD" w14:paraId="03145A73" w14:textId="77777777" w:rsidTr="00066114">
        <w:tc>
          <w:tcPr>
            <w:tcW w:w="4675" w:type="dxa"/>
          </w:tcPr>
          <w:p w14:paraId="3A7DD956" w14:textId="77777777" w:rsidR="00BF3ACD" w:rsidRPr="00066114" w:rsidRDefault="00BF3ACD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Scope</w:t>
            </w:r>
            <w:r w:rsidR="00066114" w:rsidRPr="00066114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675" w:type="dxa"/>
          </w:tcPr>
          <w:p w14:paraId="0907960E" w14:textId="41F75500" w:rsidR="00BF3ACD" w:rsidRDefault="00EF5528" w:rsidP="00066114">
            <w:r>
              <w:t>Automatically applies mutes.</w:t>
            </w:r>
          </w:p>
        </w:tc>
      </w:tr>
      <w:tr w:rsidR="00BF3ACD" w14:paraId="2FB5B267" w14:textId="77777777" w:rsidTr="00066114">
        <w:tc>
          <w:tcPr>
            <w:tcW w:w="4675" w:type="dxa"/>
          </w:tcPr>
          <w:p w14:paraId="3EDEAC91" w14:textId="77777777" w:rsidR="00BF3ACD" w:rsidRPr="00066114" w:rsidRDefault="00BF3ACD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Priority</w:t>
            </w:r>
            <w:r w:rsidR="00066114" w:rsidRPr="00066114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675" w:type="dxa"/>
          </w:tcPr>
          <w:p w14:paraId="7F8F18C1" w14:textId="4884ABDA" w:rsidR="00BF3ACD" w:rsidRDefault="00EF5528" w:rsidP="00066114">
            <w:r>
              <w:t>1</w:t>
            </w:r>
          </w:p>
        </w:tc>
      </w:tr>
      <w:tr w:rsidR="00BF3ACD" w14:paraId="422D0931" w14:textId="77777777" w:rsidTr="00066114">
        <w:tc>
          <w:tcPr>
            <w:tcW w:w="4675" w:type="dxa"/>
          </w:tcPr>
          <w:p w14:paraId="6889F0DB" w14:textId="77777777" w:rsidR="00BF3ACD" w:rsidRPr="00066114" w:rsidRDefault="00BF3ACD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Summary</w:t>
            </w:r>
            <w:r w:rsidR="00066114" w:rsidRPr="00066114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675" w:type="dxa"/>
          </w:tcPr>
          <w:p w14:paraId="0EEA00CA" w14:textId="71C5BF88" w:rsidR="00BF3ACD" w:rsidRDefault="00EF5528" w:rsidP="00066114">
            <w:r>
              <w:t>Bot automatically mutes users responsible for unwanted language within messages.</w:t>
            </w:r>
          </w:p>
        </w:tc>
      </w:tr>
      <w:tr w:rsidR="00BF3ACD" w14:paraId="7FCA4419" w14:textId="77777777" w:rsidTr="00066114">
        <w:tc>
          <w:tcPr>
            <w:tcW w:w="4675" w:type="dxa"/>
          </w:tcPr>
          <w:p w14:paraId="54C68566" w14:textId="77777777" w:rsidR="00BF3ACD" w:rsidRPr="00066114" w:rsidRDefault="00BF3ACD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Primary Actor</w:t>
            </w:r>
            <w:r w:rsidR="00066114" w:rsidRPr="00066114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675" w:type="dxa"/>
          </w:tcPr>
          <w:p w14:paraId="5EF889C5" w14:textId="7E392CCF" w:rsidR="00BF3ACD" w:rsidRDefault="00EF5528" w:rsidP="00066114">
            <w:r>
              <w:t>Bot</w:t>
            </w:r>
          </w:p>
        </w:tc>
      </w:tr>
      <w:tr w:rsidR="00BF3ACD" w14:paraId="16649746" w14:textId="77777777" w:rsidTr="00066114">
        <w:tc>
          <w:tcPr>
            <w:tcW w:w="4675" w:type="dxa"/>
          </w:tcPr>
          <w:p w14:paraId="0DA364C0" w14:textId="77777777" w:rsidR="00BF3ACD" w:rsidRPr="00066114" w:rsidRDefault="00BF3ACD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Supporting Actor(s)</w:t>
            </w:r>
            <w:r w:rsidR="00066114" w:rsidRPr="00066114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675" w:type="dxa"/>
          </w:tcPr>
          <w:p w14:paraId="505CE25B" w14:textId="0CAC61C0" w:rsidR="00BF3ACD" w:rsidRDefault="00A30851" w:rsidP="00066114">
            <w:r>
              <w:t>Moderators</w:t>
            </w:r>
          </w:p>
        </w:tc>
      </w:tr>
      <w:tr w:rsidR="00BF3ACD" w14:paraId="14176F1C" w14:textId="77777777" w:rsidTr="00066114">
        <w:tc>
          <w:tcPr>
            <w:tcW w:w="4675" w:type="dxa"/>
          </w:tcPr>
          <w:p w14:paraId="2C0C2695" w14:textId="77777777" w:rsidR="00BF3ACD" w:rsidRPr="00066114" w:rsidRDefault="00BF3ACD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Stakeholders</w:t>
            </w:r>
            <w:r w:rsidR="00066114" w:rsidRPr="00066114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675" w:type="dxa"/>
          </w:tcPr>
          <w:p w14:paraId="6930E6E9" w14:textId="56D5B9A9" w:rsidR="00BF3ACD" w:rsidRDefault="00A30851" w:rsidP="00066114">
            <w:r>
              <w:t>Server Owner</w:t>
            </w:r>
          </w:p>
        </w:tc>
      </w:tr>
      <w:tr w:rsidR="00BF3ACD" w14:paraId="26A67A95" w14:textId="77777777" w:rsidTr="00066114">
        <w:tc>
          <w:tcPr>
            <w:tcW w:w="4675" w:type="dxa"/>
          </w:tcPr>
          <w:p w14:paraId="59BEA40A" w14:textId="77777777" w:rsidR="00BF3ACD" w:rsidRPr="00066114" w:rsidRDefault="00066114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Precondition:</w:t>
            </w:r>
          </w:p>
        </w:tc>
        <w:tc>
          <w:tcPr>
            <w:tcW w:w="4675" w:type="dxa"/>
          </w:tcPr>
          <w:p w14:paraId="5FA4710F" w14:textId="77777777" w:rsidR="00BF3ACD" w:rsidRDefault="00A30851" w:rsidP="00066114">
            <w:r>
              <w:t>User must be a member of server.</w:t>
            </w:r>
          </w:p>
          <w:p w14:paraId="01A80A79" w14:textId="126C3E1A" w:rsidR="00A30851" w:rsidRDefault="00A30851" w:rsidP="00066114">
            <w:r>
              <w:t>Bot has already scanned for and confirmed unwanted language within message.</w:t>
            </w:r>
          </w:p>
        </w:tc>
      </w:tr>
      <w:tr w:rsidR="00BF3ACD" w14:paraId="5577AD78" w14:textId="77777777" w:rsidTr="00066114">
        <w:tc>
          <w:tcPr>
            <w:tcW w:w="4675" w:type="dxa"/>
          </w:tcPr>
          <w:p w14:paraId="5BB96990" w14:textId="77777777" w:rsidR="00BF3ACD" w:rsidRPr="00066114" w:rsidRDefault="00066114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Trigger:</w:t>
            </w:r>
          </w:p>
        </w:tc>
        <w:tc>
          <w:tcPr>
            <w:tcW w:w="4675" w:type="dxa"/>
          </w:tcPr>
          <w:p w14:paraId="7313B0EF" w14:textId="1D136E3E" w:rsidR="00BF3ACD" w:rsidRDefault="00A30851" w:rsidP="00066114">
            <w:r>
              <w:t>Once bot has deleted message containing</w:t>
            </w:r>
            <w:r w:rsidR="00FF3B03">
              <w:t xml:space="preserve"> undesired language.</w:t>
            </w:r>
          </w:p>
        </w:tc>
      </w:tr>
      <w:tr w:rsidR="00BF3ACD" w14:paraId="2048B3D1" w14:textId="77777777" w:rsidTr="00066114">
        <w:tc>
          <w:tcPr>
            <w:tcW w:w="4675" w:type="dxa"/>
          </w:tcPr>
          <w:p w14:paraId="6B46BCF7" w14:textId="77777777" w:rsidR="00BF3ACD" w:rsidRPr="00066114" w:rsidRDefault="00066114" w:rsidP="00066114">
            <w:pPr>
              <w:tabs>
                <w:tab w:val="left" w:pos="429"/>
              </w:tabs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Normal Flow:</w:t>
            </w:r>
          </w:p>
        </w:tc>
        <w:tc>
          <w:tcPr>
            <w:tcW w:w="4675" w:type="dxa"/>
          </w:tcPr>
          <w:p w14:paraId="55302C44" w14:textId="40C4D788" w:rsidR="00BF3ACD" w:rsidRDefault="00FF3B03" w:rsidP="00066114">
            <w:r>
              <w:t>1.Bot deletes message containing unwanted language.</w:t>
            </w:r>
          </w:p>
          <w:p w14:paraId="7CD9AA52" w14:textId="40CC819C" w:rsidR="00FF3B03" w:rsidRDefault="00FF3B03" w:rsidP="00066114">
            <w:r>
              <w:t>2. User is notified that they will be muted for a set period.</w:t>
            </w:r>
          </w:p>
          <w:p w14:paraId="13CC50E9" w14:textId="48098890" w:rsidR="00FF3B03" w:rsidRDefault="00FF3B03" w:rsidP="00066114">
            <w:r>
              <w:t>3. Bot applies mute to user</w:t>
            </w:r>
          </w:p>
        </w:tc>
      </w:tr>
      <w:tr w:rsidR="00BF3ACD" w14:paraId="31D5A99E" w14:textId="77777777" w:rsidTr="00066114">
        <w:tc>
          <w:tcPr>
            <w:tcW w:w="4675" w:type="dxa"/>
          </w:tcPr>
          <w:p w14:paraId="2027231B" w14:textId="77777777" w:rsidR="00BF3ACD" w:rsidRPr="00066114" w:rsidRDefault="00066114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Sub-Flows:</w:t>
            </w:r>
          </w:p>
        </w:tc>
        <w:tc>
          <w:tcPr>
            <w:tcW w:w="4675" w:type="dxa"/>
          </w:tcPr>
          <w:p w14:paraId="187A95E8" w14:textId="77777777" w:rsidR="00BF3ACD" w:rsidRDefault="00BF3ACD" w:rsidP="00066114"/>
        </w:tc>
      </w:tr>
      <w:tr w:rsidR="00BF3ACD" w14:paraId="14A94504" w14:textId="77777777" w:rsidTr="00066114">
        <w:tc>
          <w:tcPr>
            <w:tcW w:w="4675" w:type="dxa"/>
          </w:tcPr>
          <w:p w14:paraId="6CD8DF0C" w14:textId="77777777" w:rsidR="00BF3ACD" w:rsidRPr="00066114" w:rsidRDefault="00066114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Alternate Flows:</w:t>
            </w:r>
          </w:p>
        </w:tc>
        <w:tc>
          <w:tcPr>
            <w:tcW w:w="4675" w:type="dxa"/>
          </w:tcPr>
          <w:p w14:paraId="56F1C898" w14:textId="77777777" w:rsidR="00BF3ACD" w:rsidRDefault="00BF3ACD" w:rsidP="00066114"/>
        </w:tc>
      </w:tr>
      <w:tr w:rsidR="00BF3ACD" w14:paraId="37D375F2" w14:textId="77777777" w:rsidTr="00066114">
        <w:tc>
          <w:tcPr>
            <w:tcW w:w="4675" w:type="dxa"/>
          </w:tcPr>
          <w:p w14:paraId="3CC95D1B" w14:textId="77777777" w:rsidR="00BF3ACD" w:rsidRPr="00066114" w:rsidRDefault="00066114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Post-Conditions:</w:t>
            </w:r>
          </w:p>
        </w:tc>
        <w:tc>
          <w:tcPr>
            <w:tcW w:w="4675" w:type="dxa"/>
          </w:tcPr>
          <w:p w14:paraId="1405A68F" w14:textId="62BE8906" w:rsidR="00BF3ACD" w:rsidRDefault="00826164" w:rsidP="00066114">
            <w:r>
              <w:t>User that sent the message is muted.</w:t>
            </w:r>
          </w:p>
        </w:tc>
      </w:tr>
      <w:tr w:rsidR="00BF3ACD" w14:paraId="7F690383" w14:textId="77777777" w:rsidTr="00066114">
        <w:tc>
          <w:tcPr>
            <w:tcW w:w="4675" w:type="dxa"/>
          </w:tcPr>
          <w:p w14:paraId="629052CA" w14:textId="77777777" w:rsidR="00BF3ACD" w:rsidRPr="00066114" w:rsidRDefault="00066114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Source:</w:t>
            </w:r>
          </w:p>
        </w:tc>
        <w:tc>
          <w:tcPr>
            <w:tcW w:w="4675" w:type="dxa"/>
          </w:tcPr>
          <w:p w14:paraId="55C4F147" w14:textId="40A0585A" w:rsidR="00BF3ACD" w:rsidRDefault="00826164" w:rsidP="00066114">
            <w:r>
              <w:t>User Stories</w:t>
            </w:r>
          </w:p>
        </w:tc>
      </w:tr>
      <w:tr w:rsidR="00BF3ACD" w14:paraId="05C01D73" w14:textId="77777777" w:rsidTr="00066114">
        <w:tc>
          <w:tcPr>
            <w:tcW w:w="4675" w:type="dxa"/>
          </w:tcPr>
          <w:p w14:paraId="7AB8A6CE" w14:textId="77777777" w:rsidR="00BF3ACD" w:rsidRPr="00066114" w:rsidRDefault="00066114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Author:</w:t>
            </w:r>
          </w:p>
        </w:tc>
        <w:tc>
          <w:tcPr>
            <w:tcW w:w="4675" w:type="dxa"/>
          </w:tcPr>
          <w:p w14:paraId="18E43489" w14:textId="627017F5" w:rsidR="00BF3ACD" w:rsidRDefault="00826164" w:rsidP="00066114">
            <w:r>
              <w:t>Joel Hinds-James</w:t>
            </w:r>
          </w:p>
        </w:tc>
      </w:tr>
      <w:tr w:rsidR="00BF3ACD" w14:paraId="711C8AF6" w14:textId="77777777" w:rsidTr="00066114">
        <w:tc>
          <w:tcPr>
            <w:tcW w:w="4675" w:type="dxa"/>
          </w:tcPr>
          <w:p w14:paraId="363688AA" w14:textId="77777777" w:rsidR="00BF3ACD" w:rsidRPr="00066114" w:rsidRDefault="00066114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Revision &amp; Date:</w:t>
            </w:r>
          </w:p>
        </w:tc>
        <w:tc>
          <w:tcPr>
            <w:tcW w:w="4675" w:type="dxa"/>
          </w:tcPr>
          <w:p w14:paraId="6525AAF6" w14:textId="537C1EF2" w:rsidR="00BF3ACD" w:rsidRDefault="00826164" w:rsidP="00066114">
            <w:r>
              <w:t>10/7/2023</w:t>
            </w:r>
          </w:p>
        </w:tc>
      </w:tr>
    </w:tbl>
    <w:p w14:paraId="6F0BF946" w14:textId="77777777" w:rsidR="0077293E" w:rsidRDefault="0077293E"/>
    <w:sectPr w:rsidR="00772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attachedTemplate r:id="rId1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28"/>
    <w:rsid w:val="00066114"/>
    <w:rsid w:val="00157C3D"/>
    <w:rsid w:val="006A0B51"/>
    <w:rsid w:val="007663A0"/>
    <w:rsid w:val="0077293E"/>
    <w:rsid w:val="00826164"/>
    <w:rsid w:val="00A30851"/>
    <w:rsid w:val="00BF3ACD"/>
    <w:rsid w:val="00EF5528"/>
    <w:rsid w:val="00FF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521A3"/>
  <w15:chartTrackingRefBased/>
  <w15:docId w15:val="{C1A8DED3-0F43-0A4D-B27B-AFEE3CA2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A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eljames/Library/Group%20Containers/UBF8T346G9.Office/User%20Content.localized/Templates.localized/User%20Story%20Template(490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 Story Template(490).dotx</Template>
  <TotalTime>13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Joel Hinds-James</cp:lastModifiedBy>
  <cp:revision>1</cp:revision>
  <dcterms:created xsi:type="dcterms:W3CDTF">2023-10-08T03:29:00Z</dcterms:created>
  <dcterms:modified xsi:type="dcterms:W3CDTF">2023-10-08T03:46:00Z</dcterms:modified>
</cp:coreProperties>
</file>